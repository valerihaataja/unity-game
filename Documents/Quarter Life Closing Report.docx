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EAB" w14:textId="77777777" w:rsidR="000951AC" w:rsidRDefault="000951AC" w:rsidP="000951AC">
      <w:pPr>
        <w:rPr>
          <w:lang w:val="en-US"/>
        </w:rPr>
      </w:pPr>
    </w:p>
    <w:p w14:paraId="6B8F90AC" w14:textId="77777777" w:rsidR="000951AC" w:rsidRDefault="000951AC" w:rsidP="000951AC">
      <w:pPr>
        <w:rPr>
          <w:lang w:val="en-US"/>
        </w:rPr>
      </w:pPr>
    </w:p>
    <w:p w14:paraId="7DAE0C6B" w14:textId="77777777" w:rsidR="000951AC" w:rsidRPr="00EE6E53" w:rsidRDefault="000951AC" w:rsidP="000951AC">
      <w:pPr>
        <w:rPr>
          <w:lang w:val="en-US"/>
        </w:rPr>
      </w:pPr>
    </w:p>
    <w:p w14:paraId="191F617B" w14:textId="77777777" w:rsidR="000951AC" w:rsidRPr="00EE6E53" w:rsidRDefault="000951AC" w:rsidP="000951AC">
      <w:pPr>
        <w:rPr>
          <w:lang w:val="en-US"/>
        </w:rPr>
      </w:pPr>
    </w:p>
    <w:p w14:paraId="63EB61DB" w14:textId="77777777" w:rsidR="000951AC" w:rsidRPr="00EE6E53" w:rsidRDefault="000951AC" w:rsidP="000951AC">
      <w:pPr>
        <w:rPr>
          <w:lang w:val="en-US"/>
        </w:rPr>
      </w:pPr>
    </w:p>
    <w:p w14:paraId="5815F4E9" w14:textId="3111E062" w:rsidR="000951AC" w:rsidRPr="00EE6E53" w:rsidRDefault="000951AC" w:rsidP="000951AC">
      <w:pPr>
        <w:rPr>
          <w:b/>
          <w:bCs/>
          <w:color w:val="0070C0"/>
          <w:sz w:val="48"/>
          <w:lang w:val="en-US"/>
        </w:rPr>
      </w:pPr>
      <w:r w:rsidRPr="00EE6E53">
        <w:rPr>
          <w:b/>
          <w:bCs/>
          <w:sz w:val="48"/>
          <w:lang w:val="en-US"/>
        </w:rPr>
        <w:t xml:space="preserve">PROJECT </w:t>
      </w:r>
      <w:r w:rsidR="00E718A5">
        <w:rPr>
          <w:b/>
          <w:bCs/>
          <w:color w:val="0070C0"/>
          <w:sz w:val="48"/>
          <w:lang w:val="en-US"/>
        </w:rPr>
        <w:t>Quarter Life</w:t>
      </w:r>
    </w:p>
    <w:p w14:paraId="5D616D21" w14:textId="77777777" w:rsidR="000951AC" w:rsidRPr="00EE6E53" w:rsidRDefault="000951AC" w:rsidP="000951AC">
      <w:pPr>
        <w:rPr>
          <w:sz w:val="20"/>
          <w:szCs w:val="20"/>
          <w:lang w:val="en-US"/>
        </w:rPr>
      </w:pPr>
    </w:p>
    <w:p w14:paraId="7DA466B2" w14:textId="467BA954" w:rsidR="000951AC" w:rsidRPr="00EE6E53" w:rsidRDefault="04EEEC62" w:rsidP="04EEEC62">
      <w:pPr>
        <w:jc w:val="both"/>
        <w:rPr>
          <w:sz w:val="28"/>
          <w:szCs w:val="28"/>
          <w:lang w:val="en-US"/>
        </w:rPr>
      </w:pPr>
      <w:r w:rsidRPr="04EEEC62">
        <w:rPr>
          <w:sz w:val="28"/>
          <w:szCs w:val="28"/>
          <w:lang w:val="en-US"/>
        </w:rPr>
        <w:t>PROJECT CLOSING REPORT VERSION 1.00</w:t>
      </w:r>
    </w:p>
    <w:p w14:paraId="2704C775" w14:textId="77777777" w:rsidR="000951AC" w:rsidRDefault="000951AC" w:rsidP="000951AC">
      <w:pPr>
        <w:rPr>
          <w:lang w:val="en-US"/>
        </w:rPr>
      </w:pPr>
    </w:p>
    <w:p w14:paraId="7D6492AA" w14:textId="77777777" w:rsidR="000951AC" w:rsidRPr="00EE6E53" w:rsidRDefault="000951AC" w:rsidP="000951AC">
      <w:pPr>
        <w:rPr>
          <w:lang w:val="en-US"/>
        </w:rPr>
      </w:pPr>
    </w:p>
    <w:p w14:paraId="165B88AF" w14:textId="77777777" w:rsidR="000951AC" w:rsidRPr="00EE6E53" w:rsidRDefault="000951AC" w:rsidP="000951AC">
      <w:pPr>
        <w:rPr>
          <w:lang w:val="en-US"/>
        </w:rPr>
      </w:pPr>
    </w:p>
    <w:p w14:paraId="50975E0A" w14:textId="77777777" w:rsidR="000951AC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</w:p>
    <w:p w14:paraId="59FF95E0" w14:textId="77777777" w:rsidR="000951AC" w:rsidRPr="00EE6E53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  <w:r w:rsidRPr="00EE6E53">
        <w:rPr>
          <w:rFonts w:ascii="Verdana" w:hAnsi="Verdana"/>
          <w:sz w:val="24"/>
          <w:lang w:val="en-US"/>
        </w:rPr>
        <w:t>THE VERSION HISTORY OF THE DOCUMENT</w:t>
      </w:r>
    </w:p>
    <w:p w14:paraId="3D258FF6" w14:textId="77777777" w:rsidR="000951AC" w:rsidRPr="00EE6E53" w:rsidRDefault="000951AC" w:rsidP="000951AC">
      <w:pPr>
        <w:rPr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0951AC" w:rsidRPr="00EE6E53" w14:paraId="7472393E" w14:textId="77777777" w:rsidTr="20785D6C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0A52F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VERSION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DED97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09AD1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REASON FOR CHANGE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FF90D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AUTHOR/ACCEPTOR</w:t>
            </w:r>
          </w:p>
        </w:tc>
      </w:tr>
      <w:tr w:rsidR="000951AC" w:rsidRPr="00EE6E53" w14:paraId="521DB4E7" w14:textId="77777777" w:rsidTr="20785D6C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AF157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96D27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D1CC7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5CD32" w14:textId="77777777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0A552D05" w14:textId="77777777" w:rsidTr="20785D6C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1F588" w14:textId="253C59E2" w:rsidR="000951AC" w:rsidRPr="00EE6E53" w:rsidRDefault="000951AC" w:rsidP="00EF0BAD">
            <w:pPr>
              <w:pStyle w:val="Header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546A9" w14:textId="45BD365A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49C95" w14:textId="624FF004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7DC24" w14:textId="3609A28D" w:rsidR="000951AC" w:rsidRPr="00EE6E53" w:rsidRDefault="000951A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3D5D4207" w14:textId="77777777" w:rsidTr="20785D6C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C76D" w14:textId="22C287B5" w:rsidR="000951AC" w:rsidRPr="00EE6E53" w:rsidRDefault="20785D6C" w:rsidP="20785D6C">
            <w:pPr>
              <w:pStyle w:val="Header"/>
              <w:jc w:val="center"/>
            </w:pPr>
            <w:r w:rsidRPr="20785D6C">
              <w:rPr>
                <w:rFonts w:ascii="Verdana" w:hAnsi="Verdana"/>
                <w:sz w:val="22"/>
                <w:szCs w:val="22"/>
                <w:lang w:val="en-US"/>
              </w:rPr>
              <w:t>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5352" w14:textId="1E19040E" w:rsidR="000951AC" w:rsidRPr="00EE6E53" w:rsidRDefault="20785D6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20785D6C">
              <w:rPr>
                <w:rFonts w:ascii="Verdana" w:hAnsi="Verdana"/>
                <w:sz w:val="22"/>
                <w:szCs w:val="22"/>
                <w:lang w:val="en-US"/>
              </w:rPr>
              <w:t>16.12.2019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6FDE" w14:textId="08D110EF" w:rsidR="000951AC" w:rsidRPr="00EE6E53" w:rsidRDefault="20785D6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20785D6C">
              <w:rPr>
                <w:rFonts w:ascii="Verdana" w:hAnsi="Verdana"/>
                <w:sz w:val="22"/>
                <w:szCs w:val="22"/>
                <w:lang w:val="en-US"/>
              </w:rPr>
              <w:t>Project finished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F6C" w14:textId="5FC88B79" w:rsidR="000951AC" w:rsidRPr="00EE6E53" w:rsidRDefault="20785D6C" w:rsidP="00EF0BAD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20785D6C">
              <w:rPr>
                <w:rFonts w:ascii="Verdana" w:hAnsi="Verdana"/>
                <w:sz w:val="22"/>
                <w:szCs w:val="22"/>
                <w:lang w:val="en-US"/>
              </w:rPr>
              <w:t>Matti</w:t>
            </w:r>
          </w:p>
        </w:tc>
      </w:tr>
    </w:tbl>
    <w:p w14:paraId="3DBAE0AF" w14:textId="77777777" w:rsidR="000951AC" w:rsidRDefault="000951AC" w:rsidP="000951AC">
      <w:pPr>
        <w:rPr>
          <w:lang w:val="en-US"/>
        </w:rPr>
      </w:pPr>
    </w:p>
    <w:p w14:paraId="454A60C2" w14:textId="77777777" w:rsidR="000951AC" w:rsidRPr="00EE6E53" w:rsidRDefault="000951AC" w:rsidP="000951AC">
      <w:pPr>
        <w:rPr>
          <w:b/>
          <w:bCs/>
          <w:lang w:val="en-US"/>
        </w:rPr>
      </w:pPr>
      <w:r w:rsidRPr="00EE6E53">
        <w:rPr>
          <w:lang w:val="en-US"/>
        </w:rPr>
        <w:br w:type="page"/>
      </w:r>
    </w:p>
    <w:p w14:paraId="516EBB62" w14:textId="77777777" w:rsidR="000951AC" w:rsidRPr="00EE6E53" w:rsidRDefault="000951AC" w:rsidP="000951AC">
      <w:pPr>
        <w:pStyle w:val="Title"/>
        <w:rPr>
          <w:lang w:val="en-US"/>
        </w:rPr>
      </w:pPr>
      <w:r w:rsidRPr="00EE6E53">
        <w:rPr>
          <w:lang w:val="en-US"/>
        </w:rPr>
        <w:lastRenderedPageBreak/>
        <w:t>LIST OF CONTENTS</w:t>
      </w:r>
    </w:p>
    <w:p w14:paraId="20176E54" w14:textId="77777777" w:rsidR="000951AC" w:rsidRPr="00EE6E53" w:rsidRDefault="000951AC" w:rsidP="000951AC">
      <w:pPr>
        <w:pStyle w:val="TOC1"/>
        <w:rPr>
          <w:lang w:val="en-US"/>
        </w:rPr>
      </w:pPr>
    </w:p>
    <w:p w14:paraId="208DFD29" w14:textId="66D0A593" w:rsidR="00D91977" w:rsidRDefault="00BA2E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>
        <w:rPr>
          <w:b/>
          <w:bCs/>
          <w:lang w:val="en-US"/>
        </w:rPr>
        <w:fldChar w:fldCharType="separate"/>
      </w:r>
      <w:hyperlink w:anchor="_Toc27436075" w:history="1">
        <w:r w:rsidR="00D91977" w:rsidRPr="00506583">
          <w:rPr>
            <w:rStyle w:val="Hyperlink"/>
            <w:noProof/>
            <w:lang w:val="en-US"/>
          </w:rPr>
          <w:t>1 THE DESCRIPTION OF THE PROJECT</w:t>
        </w:r>
        <w:r w:rsidR="00D91977">
          <w:rPr>
            <w:noProof/>
            <w:webHidden/>
          </w:rPr>
          <w:tab/>
        </w:r>
        <w:r w:rsidR="00D91977">
          <w:rPr>
            <w:noProof/>
            <w:webHidden/>
          </w:rPr>
          <w:fldChar w:fldCharType="begin"/>
        </w:r>
        <w:r w:rsidR="00D91977">
          <w:rPr>
            <w:noProof/>
            <w:webHidden/>
          </w:rPr>
          <w:instrText xml:space="preserve"> PAGEREF _Toc27436075 \h </w:instrText>
        </w:r>
        <w:r w:rsidR="00D91977">
          <w:rPr>
            <w:noProof/>
            <w:webHidden/>
          </w:rPr>
        </w:r>
        <w:r w:rsidR="00D91977">
          <w:rPr>
            <w:noProof/>
            <w:webHidden/>
          </w:rPr>
          <w:fldChar w:fldCharType="separate"/>
        </w:r>
        <w:r w:rsidR="00D91977">
          <w:rPr>
            <w:noProof/>
            <w:webHidden/>
          </w:rPr>
          <w:t>4</w:t>
        </w:r>
        <w:r w:rsidR="00D91977">
          <w:rPr>
            <w:noProof/>
            <w:webHidden/>
          </w:rPr>
          <w:fldChar w:fldCharType="end"/>
        </w:r>
      </w:hyperlink>
    </w:p>
    <w:p w14:paraId="0235DB99" w14:textId="32300376" w:rsidR="00D91977" w:rsidRDefault="00D9197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hyperlink w:anchor="_Toc27436076" w:history="1">
        <w:r w:rsidRPr="00506583">
          <w:rPr>
            <w:rStyle w:val="Hyperlink"/>
            <w:noProof/>
            <w:lang w:val="en-US"/>
          </w:rPr>
          <w:t xml:space="preserve">2 RESULTS OF THE </w:t>
        </w:r>
        <w:r w:rsidRPr="00506583">
          <w:rPr>
            <w:rStyle w:val="Hyperlink"/>
            <w:noProof/>
          </w:rPr>
          <w:t>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363DEB" w14:textId="7726DD2A" w:rsidR="00D91977" w:rsidRDefault="00D9197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hyperlink w:anchor="_Toc27436077" w:history="1">
        <w:r w:rsidRPr="00506583">
          <w:rPr>
            <w:rStyle w:val="Hyperlink"/>
            <w:noProof/>
            <w:lang w:val="en-US"/>
          </w:rPr>
          <w:t>3 GENERAL EVALUATION OF THE PROGRESSION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F24933" w14:textId="0D0CB6EE" w:rsidR="00D91977" w:rsidRDefault="00D9197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hyperlink w:anchor="_Toc27436078" w:history="1">
        <w:r w:rsidRPr="00506583">
          <w:rPr>
            <w:rStyle w:val="Hyperlink"/>
            <w:noProof/>
            <w:lang w:val="en-US"/>
          </w:rPr>
          <w:t>4 THE EXPERIENCES OF THE USED TOOLS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EF86D" w14:textId="7194C4D8" w:rsidR="00D91977" w:rsidRDefault="00D9197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hyperlink w:anchor="_Toc27436079" w:history="1">
        <w:r w:rsidRPr="00506583">
          <w:rPr>
            <w:rStyle w:val="Hyperlink"/>
            <w:noProof/>
            <w:lang w:val="en-US"/>
          </w:rPr>
          <w:t>5</w:t>
        </w:r>
        <w:r w:rsidRPr="00506583">
          <w:rPr>
            <w:rStyle w:val="Hyperlink"/>
            <w:noProof/>
          </w:rPr>
          <w:t xml:space="preserve"> PERSONAL</w:t>
        </w:r>
        <w:r w:rsidRPr="00506583">
          <w:rPr>
            <w:rStyle w:val="Hyperlink"/>
            <w:noProof/>
            <w:lang w:val="en-US"/>
          </w:rPr>
          <w:t xml:space="preserve"> EXPERIENCES AND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D51B3" w14:textId="162B03DE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0" w:history="1">
        <w:r w:rsidRPr="00506583">
          <w:rPr>
            <w:rStyle w:val="Hyperlink"/>
          </w:rPr>
          <w:t>5.1</w:t>
        </w:r>
        <w:r w:rsidRPr="00506583">
          <w:rPr>
            <w:rStyle w:val="Hyperlink"/>
            <w:lang w:val="en-US"/>
          </w:rPr>
          <w:t xml:space="preserve"> Matti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F433A5" w14:textId="3A9D3ACC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1" w:history="1">
        <w:r w:rsidRPr="00506583">
          <w:rPr>
            <w:rStyle w:val="Hyperlink"/>
          </w:rPr>
          <w:t>5.2</w:t>
        </w:r>
        <w:r w:rsidRPr="00506583">
          <w:rPr>
            <w:rStyle w:val="Hyperlink"/>
            <w:lang w:val="en-US"/>
          </w:rPr>
          <w:t xml:space="preserve"> Valeri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6DFED4" w14:textId="453F752B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2" w:history="1">
        <w:r w:rsidRPr="00506583">
          <w:rPr>
            <w:rStyle w:val="Hyperlink"/>
          </w:rPr>
          <w:t>5.3 Samuli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D60C92" w14:textId="409927B0" w:rsidR="00D91977" w:rsidRDefault="00D9197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nl-NL" w:eastAsia="ja-JP"/>
        </w:rPr>
      </w:pPr>
      <w:hyperlink w:anchor="_Toc27436083" w:history="1">
        <w:r w:rsidRPr="00506583">
          <w:rPr>
            <w:rStyle w:val="Hyperlink"/>
            <w:noProof/>
            <w:lang w:val="en-US"/>
          </w:rPr>
          <w:t>6 SELF-EVALUATION OF THE STUDY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CF2C4" w14:textId="735324C8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4" w:history="1">
        <w:r w:rsidRPr="00506583">
          <w:rPr>
            <w:rStyle w:val="Hyperlink"/>
          </w:rPr>
          <w:t>6.1</w:t>
        </w:r>
        <w:r w:rsidRPr="00506583">
          <w:rPr>
            <w:rStyle w:val="Hyperlink"/>
            <w:lang w:val="en-US"/>
          </w:rPr>
          <w:t xml:space="preserve"> Matti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EA05BF" w14:textId="48E56571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5" w:history="1">
        <w:r w:rsidRPr="00506583">
          <w:rPr>
            <w:rStyle w:val="Hyperlink"/>
          </w:rPr>
          <w:t>6.2</w:t>
        </w:r>
        <w:r w:rsidRPr="00506583">
          <w:rPr>
            <w:rStyle w:val="Hyperlink"/>
            <w:lang w:val="en-US"/>
          </w:rPr>
          <w:t xml:space="preserve"> Valeri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EB413D" w14:textId="45312BA2" w:rsidR="00D91977" w:rsidRDefault="00D9197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NL" w:eastAsia="ja-JP"/>
        </w:rPr>
      </w:pPr>
      <w:hyperlink w:anchor="_Toc27436086" w:history="1">
        <w:r w:rsidRPr="00506583">
          <w:rPr>
            <w:rStyle w:val="Hyperlink"/>
            <w:lang w:val="en-US"/>
          </w:rPr>
          <w:t>6.3 Samuli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_Toc27436086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4B3095" w14:textId="72327442" w:rsidR="000951AC" w:rsidRPr="000951AC" w:rsidRDefault="00BA2E0B" w:rsidP="000951AC">
      <w:pPr>
        <w:pStyle w:val="Heading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="000951AC" w:rsidRPr="000951AC">
        <w:rPr>
          <w:lang w:val="en-US"/>
        </w:rPr>
        <w:br w:type="page"/>
      </w:r>
    </w:p>
    <w:p w14:paraId="019388FE" w14:textId="77777777" w:rsidR="000951AC" w:rsidRPr="00EE6E53" w:rsidRDefault="000951AC" w:rsidP="000951AC">
      <w:pPr>
        <w:pStyle w:val="Heading1"/>
        <w:rPr>
          <w:lang w:val="en-US"/>
        </w:rPr>
      </w:pPr>
      <w:bookmarkStart w:id="0" w:name="_Toc27436075"/>
      <w:r w:rsidRPr="00EE6E53">
        <w:rPr>
          <w:lang w:val="en-US"/>
        </w:rPr>
        <w:lastRenderedPageBreak/>
        <w:t>THE DESCRIPTION OF THE PROJECT</w:t>
      </w:r>
      <w:bookmarkEnd w:id="0"/>
    </w:p>
    <w:p w14:paraId="1A0A038E" w14:textId="30E59F9F" w:rsidR="00E718A5" w:rsidRDefault="71ED255B" w:rsidP="71ED255B">
      <w:pPr>
        <w:rPr>
          <w:lang w:val="en-US"/>
        </w:rPr>
      </w:pPr>
      <w:r w:rsidRPr="71ED255B">
        <w:rPr>
          <w:lang w:val="en-US"/>
        </w:rPr>
        <w:t>In this project the aim was to create a working 3D application with Unity. The requirements for the application included a settings scene, use of different sounds, start scene, function scene and end scene. For managing the project, we were to use Trello.</w:t>
      </w:r>
    </w:p>
    <w:p w14:paraId="6E027CBF" w14:textId="5B3B4EB9" w:rsidR="00E718A5" w:rsidRDefault="71ED255B" w:rsidP="000951AC">
      <w:pPr>
        <w:rPr>
          <w:lang w:val="en-US"/>
        </w:rPr>
      </w:pPr>
      <w:r w:rsidRPr="71ED255B">
        <w:rPr>
          <w:lang w:val="en-US"/>
        </w:rPr>
        <w:t xml:space="preserve"> We decided to make an fps-game(First-Person Shooter).</w:t>
      </w:r>
    </w:p>
    <w:p w14:paraId="0B34BB00" w14:textId="77777777" w:rsidR="000951AC" w:rsidRPr="00EE6E53" w:rsidRDefault="71ED255B" w:rsidP="000951AC">
      <w:pPr>
        <w:pStyle w:val="Heading1"/>
        <w:rPr>
          <w:lang w:val="en-US"/>
        </w:rPr>
      </w:pPr>
      <w:bookmarkStart w:id="1" w:name="_Toc27436076"/>
      <w:r w:rsidRPr="71ED255B">
        <w:rPr>
          <w:lang w:val="en-US"/>
        </w:rPr>
        <w:t xml:space="preserve">RESULTS OF THE </w:t>
      </w:r>
      <w:r>
        <w:t>PROJECT</w:t>
      </w:r>
      <w:bookmarkEnd w:id="1"/>
    </w:p>
    <w:p w14:paraId="1B38A1C9" w14:textId="0A26420A" w:rsidR="71ED255B" w:rsidRPr="00E52E56" w:rsidRDefault="20785D6C" w:rsidP="71ED255B">
      <w:pPr>
        <w:rPr>
          <w:lang w:val="en-GB"/>
        </w:rPr>
      </w:pPr>
      <w:r w:rsidRPr="20785D6C">
        <w:rPr>
          <w:lang w:val="en-GB"/>
        </w:rPr>
        <w:t xml:space="preserve">Our hard work resulted in a playable first-person shooter. The game has a main menu scene, settings, three different levels and a credits scene. </w:t>
      </w:r>
    </w:p>
    <w:p w14:paraId="45FC13F1" w14:textId="6EF6E216" w:rsidR="71ED255B" w:rsidRPr="00E52E56" w:rsidRDefault="20785D6C" w:rsidP="71ED255B">
      <w:pPr>
        <w:rPr>
          <w:lang w:val="en-GB"/>
        </w:rPr>
      </w:pPr>
      <w:r w:rsidRPr="20785D6C">
        <w:rPr>
          <w:lang w:val="en-GB"/>
        </w:rPr>
        <w:t>In the settings you can change resolution, quality and volume. You also have the option for fullscreen mode.</w:t>
      </w:r>
    </w:p>
    <w:p w14:paraId="76150FFE" w14:textId="38255E10" w:rsidR="71ED255B" w:rsidRPr="00E52E56" w:rsidRDefault="71ED255B" w:rsidP="71ED255B">
      <w:pPr>
        <w:rPr>
          <w:lang w:val="en-GB"/>
        </w:rPr>
      </w:pPr>
      <w:r w:rsidRPr="00E52E56">
        <w:rPr>
          <w:lang w:val="en-GB"/>
        </w:rPr>
        <w:t>Each level has enemies patrolling the area and loot-boxes where you can find new guns. We included some puzzles in the game which you have to solve in order to progress.</w:t>
      </w:r>
    </w:p>
    <w:p w14:paraId="3287168B" w14:textId="213A271E" w:rsidR="71ED255B" w:rsidRPr="00E52E56" w:rsidRDefault="71ED255B" w:rsidP="71ED255B">
      <w:pPr>
        <w:rPr>
          <w:lang w:val="en-GB"/>
        </w:rPr>
      </w:pPr>
      <w:r w:rsidRPr="00E52E56">
        <w:rPr>
          <w:lang w:val="en-GB"/>
        </w:rPr>
        <w:t>We are pretty satisfied with what we created.</w:t>
      </w:r>
    </w:p>
    <w:p w14:paraId="55A2CEFE" w14:textId="33E7E34D" w:rsidR="71ED255B" w:rsidRPr="00E52E56" w:rsidRDefault="71ED255B" w:rsidP="71ED255B">
      <w:pPr>
        <w:rPr>
          <w:lang w:val="en-GB"/>
        </w:rPr>
      </w:pPr>
    </w:p>
    <w:p w14:paraId="38167C6B" w14:textId="08653889" w:rsidR="71ED255B" w:rsidRPr="00E52E56" w:rsidRDefault="71ED255B" w:rsidP="71ED255B">
      <w:pPr>
        <w:rPr>
          <w:lang w:val="en-GB"/>
        </w:rPr>
      </w:pPr>
    </w:p>
    <w:p w14:paraId="0AA13671" w14:textId="565C62EB" w:rsidR="71ED255B" w:rsidRPr="00E52E56" w:rsidRDefault="71ED255B" w:rsidP="71ED255B">
      <w:pPr>
        <w:rPr>
          <w:lang w:val="en-GB"/>
        </w:rPr>
      </w:pPr>
    </w:p>
    <w:p w14:paraId="65B8C4C6" w14:textId="3768A54A" w:rsidR="71ED255B" w:rsidRPr="00E52E56" w:rsidRDefault="71ED255B" w:rsidP="71ED255B">
      <w:pPr>
        <w:rPr>
          <w:lang w:val="en-GB"/>
        </w:rPr>
      </w:pPr>
    </w:p>
    <w:p w14:paraId="41BE93EB" w14:textId="528CDA4C" w:rsidR="71ED255B" w:rsidRPr="00E52E56" w:rsidRDefault="71ED255B" w:rsidP="71ED255B">
      <w:pPr>
        <w:rPr>
          <w:lang w:val="en-GB"/>
        </w:rPr>
      </w:pPr>
    </w:p>
    <w:p w14:paraId="277DF1D2" w14:textId="097E341D" w:rsidR="71ED255B" w:rsidRPr="00E52E56" w:rsidRDefault="71ED255B" w:rsidP="71ED255B">
      <w:pPr>
        <w:rPr>
          <w:lang w:val="en-GB"/>
        </w:rPr>
      </w:pPr>
    </w:p>
    <w:p w14:paraId="64535B5E" w14:textId="361D1820" w:rsidR="71ED255B" w:rsidRPr="00E52E56" w:rsidRDefault="71ED255B" w:rsidP="71ED255B">
      <w:pPr>
        <w:rPr>
          <w:lang w:val="en-GB"/>
        </w:rPr>
      </w:pPr>
    </w:p>
    <w:p w14:paraId="410F10BC" w14:textId="1E26123F" w:rsidR="71ED255B" w:rsidRPr="00E52E56" w:rsidRDefault="71ED255B" w:rsidP="71ED255B">
      <w:pPr>
        <w:rPr>
          <w:lang w:val="en-GB"/>
        </w:rPr>
      </w:pPr>
    </w:p>
    <w:p w14:paraId="17E85BAF" w14:textId="77777777" w:rsidR="000951AC" w:rsidRPr="00EE6E53" w:rsidRDefault="000951AC" w:rsidP="000951AC">
      <w:pPr>
        <w:pStyle w:val="BodyTextIndent3"/>
        <w:ind w:left="0"/>
        <w:rPr>
          <w:lang w:val="en-US"/>
        </w:rPr>
      </w:pPr>
    </w:p>
    <w:p w14:paraId="48120D49" w14:textId="77777777" w:rsidR="000951AC" w:rsidRPr="00EE6E53" w:rsidRDefault="71ED255B" w:rsidP="000951AC">
      <w:pPr>
        <w:pStyle w:val="Heading1"/>
        <w:rPr>
          <w:lang w:val="en-US"/>
        </w:rPr>
      </w:pPr>
      <w:bookmarkStart w:id="2" w:name="_Toc27436077"/>
      <w:r w:rsidRPr="71ED255B">
        <w:rPr>
          <w:lang w:val="en-US"/>
        </w:rPr>
        <w:t>GENERAL EVALUATION OF THE PROGRESSION OF THE PROJECT</w:t>
      </w:r>
      <w:bookmarkEnd w:id="2"/>
    </w:p>
    <w:p w14:paraId="170EBEFA" w14:textId="05A3D1AB" w:rsidR="71ED255B" w:rsidRDefault="71ED255B" w:rsidP="71ED255B">
      <w:pPr>
        <w:rPr>
          <w:lang w:val="en-US"/>
        </w:rPr>
      </w:pPr>
      <w:r w:rsidRPr="71ED255B">
        <w:rPr>
          <w:lang w:val="en-US"/>
        </w:rPr>
        <w:t>The project went on pretty smoothly and we didn’t encounter any major problems. There were a few minor problems which were quickly solved.</w:t>
      </w:r>
    </w:p>
    <w:p w14:paraId="779472A5" w14:textId="09865E07" w:rsidR="000951AC" w:rsidRPr="00EE6E53" w:rsidRDefault="000951AC" w:rsidP="000951AC">
      <w:pPr>
        <w:rPr>
          <w:lang w:val="en-US"/>
        </w:rPr>
      </w:pPr>
    </w:p>
    <w:p w14:paraId="14FF2EF0" w14:textId="77777777" w:rsidR="000951AC" w:rsidRPr="00EE6E53" w:rsidRDefault="71ED255B" w:rsidP="000951AC">
      <w:pPr>
        <w:pStyle w:val="Heading1"/>
        <w:rPr>
          <w:lang w:val="en-US"/>
        </w:rPr>
      </w:pPr>
      <w:bookmarkStart w:id="3" w:name="_Toc27436078"/>
      <w:r w:rsidRPr="71ED255B">
        <w:rPr>
          <w:lang w:val="en-US"/>
        </w:rPr>
        <w:t>THE EXPERIENCES OF THE USED TOOLS AND METHODS</w:t>
      </w:r>
      <w:bookmarkEnd w:id="3"/>
    </w:p>
    <w:p w14:paraId="544AA3EA" w14:textId="48C76D85" w:rsidR="71ED255B" w:rsidRDefault="20785D6C" w:rsidP="71ED255B">
      <w:pPr>
        <w:rPr>
          <w:lang w:val="en-US"/>
        </w:rPr>
      </w:pPr>
      <w:r w:rsidRPr="20785D6C">
        <w:rPr>
          <w:lang w:val="en-US"/>
        </w:rPr>
        <w:t>For a first-time user, Unity is a great engine for game development. The internet is filled with information about the engine which helped a lot during the project. We used pre-made assets from the Unity Asset Store and that saved us a huge amount of time. We also used a tool called ProBuilder which helped a lot in level creation. We used Trello for managing the project and it worked like a charm.</w:t>
      </w:r>
    </w:p>
    <w:p w14:paraId="63185F69" w14:textId="77777777" w:rsidR="000951AC" w:rsidRPr="00EE6E53" w:rsidRDefault="71ED255B" w:rsidP="000951AC">
      <w:pPr>
        <w:pStyle w:val="Heading1"/>
        <w:rPr>
          <w:lang w:val="en-US"/>
        </w:rPr>
      </w:pPr>
      <w:bookmarkStart w:id="4" w:name="_Toc27436079"/>
      <w:r>
        <w:t>PERSONAL</w:t>
      </w:r>
      <w:r w:rsidRPr="71ED255B">
        <w:rPr>
          <w:lang w:val="en-US"/>
        </w:rPr>
        <w:t xml:space="preserve"> EXPERIENCES AND LEARNING</w:t>
      </w:r>
      <w:bookmarkEnd w:id="4"/>
    </w:p>
    <w:p w14:paraId="63D5BCA9" w14:textId="007F45F8" w:rsidR="71ED255B" w:rsidRDefault="71ED255B" w:rsidP="71ED255B">
      <w:pPr>
        <w:pStyle w:val="Heading2"/>
      </w:pPr>
      <w:bookmarkStart w:id="5" w:name="_Toc27436080"/>
      <w:r w:rsidRPr="71ED255B">
        <w:rPr>
          <w:lang w:val="en-US"/>
        </w:rPr>
        <w:t>Matti</w:t>
      </w:r>
      <w:bookmarkEnd w:id="5"/>
    </w:p>
    <w:p w14:paraId="087A361B" w14:textId="4C7D1C71" w:rsidR="71ED255B" w:rsidRPr="00E52E56" w:rsidRDefault="71ED255B" w:rsidP="71ED255B">
      <w:pPr>
        <w:rPr>
          <w:lang w:val="en-GB"/>
        </w:rPr>
      </w:pPr>
      <w:r w:rsidRPr="00E52E56">
        <w:rPr>
          <w:lang w:val="en-GB"/>
        </w:rPr>
        <w:t>This project was pretty fun and I learned a ton of new things about game development and project management. I think I will use Unity in the future as well.</w:t>
      </w:r>
    </w:p>
    <w:p w14:paraId="3E516517" w14:textId="17DC76F1" w:rsidR="71ED255B" w:rsidRDefault="29293A22" w:rsidP="71ED255B">
      <w:pPr>
        <w:pStyle w:val="Heading2"/>
      </w:pPr>
      <w:bookmarkStart w:id="6" w:name="_Toc27436081"/>
      <w:r w:rsidRPr="29293A22">
        <w:rPr>
          <w:lang w:val="en-US"/>
        </w:rPr>
        <w:t>Valeri</w:t>
      </w:r>
      <w:bookmarkEnd w:id="6"/>
    </w:p>
    <w:p w14:paraId="1DB4CDB6" w14:textId="49B28186" w:rsidR="29293A22" w:rsidRDefault="29293A22" w:rsidP="29293A22">
      <w:pPr>
        <w:rPr>
          <w:lang w:val="en-US"/>
        </w:rPr>
      </w:pPr>
      <w:r w:rsidRPr="29293A22">
        <w:rPr>
          <w:lang w:val="en-US"/>
        </w:rPr>
        <w:t xml:space="preserve">We managed to create a fun and working product. I've been always interested in game development, so this project was really for me. I feel like I’m handling </w:t>
      </w:r>
      <w:r w:rsidRPr="29293A22">
        <w:rPr>
          <w:lang w:val="en-US"/>
        </w:rPr>
        <w:lastRenderedPageBreak/>
        <w:t>the basics and a bit more in using Unity.  Afterall, the project was a success and I think I’m going to create my own game in the near future.</w:t>
      </w:r>
    </w:p>
    <w:p w14:paraId="10B0630B" w14:textId="64B011A4" w:rsidR="71ED255B" w:rsidRDefault="29293A22" w:rsidP="71ED255B">
      <w:pPr>
        <w:pStyle w:val="Heading2"/>
      </w:pPr>
      <w:bookmarkStart w:id="7" w:name="_Toc27436082"/>
      <w:r>
        <w:t>Samuli</w:t>
      </w:r>
      <w:bookmarkEnd w:id="7"/>
    </w:p>
    <w:p w14:paraId="21E896CF" w14:textId="70E4B37D" w:rsidR="71ED255B" w:rsidRDefault="00EE2CEB" w:rsidP="71ED255B">
      <w:pPr>
        <w:rPr>
          <w:lang w:val="en-US"/>
        </w:rPr>
      </w:pPr>
      <w:r>
        <w:rPr>
          <w:lang w:val="en-US"/>
        </w:rPr>
        <w:t>This project was interesting and challenging</w:t>
      </w:r>
      <w:r w:rsidR="00A04CAA">
        <w:rPr>
          <w:lang w:val="en-US"/>
        </w:rPr>
        <w:t xml:space="preserve">. I didn’t have any previous knowledge of using Unity but </w:t>
      </w:r>
      <w:r w:rsidR="00E94BF0">
        <w:rPr>
          <w:lang w:val="en-US"/>
        </w:rPr>
        <w:t xml:space="preserve">this project taught me lot of things </w:t>
      </w:r>
      <w:r w:rsidR="00F602F2">
        <w:rPr>
          <w:lang w:val="en-US"/>
        </w:rPr>
        <w:t>about making games.</w:t>
      </w:r>
      <w:r w:rsidR="008C18DB">
        <w:rPr>
          <w:lang w:val="en-US"/>
        </w:rPr>
        <w:t xml:space="preserve"> It’s easy </w:t>
      </w:r>
      <w:r w:rsidR="00417740">
        <w:rPr>
          <w:lang w:val="en-US"/>
        </w:rPr>
        <w:t xml:space="preserve">to start making </w:t>
      </w:r>
      <w:r w:rsidR="009D1568">
        <w:rPr>
          <w:lang w:val="en-US"/>
        </w:rPr>
        <w:t xml:space="preserve">future </w:t>
      </w:r>
      <w:r w:rsidR="001B7DA8">
        <w:rPr>
          <w:lang w:val="en-US"/>
        </w:rPr>
        <w:t>games with the knowledge from this project.</w:t>
      </w:r>
    </w:p>
    <w:p w14:paraId="424E3160" w14:textId="77777777" w:rsidR="000951AC" w:rsidRPr="00EE6E53" w:rsidRDefault="71ED255B" w:rsidP="000951AC">
      <w:pPr>
        <w:pStyle w:val="Heading1"/>
        <w:rPr>
          <w:lang w:val="en-US"/>
        </w:rPr>
      </w:pPr>
      <w:bookmarkStart w:id="8" w:name="_Toc27436083"/>
      <w:r w:rsidRPr="71ED255B">
        <w:rPr>
          <w:lang w:val="en-US"/>
        </w:rPr>
        <w:t>SELF-EVALUATION OF THE STUDY MODULE</w:t>
      </w:r>
      <w:bookmarkEnd w:id="8"/>
    </w:p>
    <w:p w14:paraId="4ACE66A7" w14:textId="185B317C" w:rsidR="71ED255B" w:rsidRDefault="71ED255B" w:rsidP="71ED255B">
      <w:pPr>
        <w:pStyle w:val="Heading2"/>
      </w:pPr>
      <w:bookmarkStart w:id="9" w:name="_Toc27436084"/>
      <w:r w:rsidRPr="71ED255B">
        <w:rPr>
          <w:lang w:val="en-US"/>
        </w:rPr>
        <w:t>Matti</w:t>
      </w:r>
      <w:bookmarkEnd w:id="9"/>
    </w:p>
    <w:p w14:paraId="5066A947" w14:textId="1DB72375" w:rsidR="71ED255B" w:rsidRDefault="71ED255B" w:rsidP="71ED255B">
      <w:pPr>
        <w:rPr>
          <w:lang w:val="en-US"/>
        </w:rPr>
      </w:pPr>
      <w:r w:rsidRPr="71ED255B">
        <w:rPr>
          <w:lang w:val="en-US"/>
        </w:rPr>
        <w:t xml:space="preserve">I was satisfied with the result of the project even though I could have used a bit more time making it. I learned a lot during the project. As for the grade, I would be happy with a </w:t>
      </w:r>
      <w:r w:rsidR="00E52E56">
        <w:rPr>
          <w:lang w:val="en-US"/>
        </w:rPr>
        <w:t>3</w:t>
      </w:r>
      <w:r w:rsidRPr="71ED255B">
        <w:rPr>
          <w:lang w:val="en-US"/>
        </w:rPr>
        <w:t>.</w:t>
      </w:r>
    </w:p>
    <w:p w14:paraId="4595E870" w14:textId="523DC157" w:rsidR="71ED255B" w:rsidRDefault="29293A22" w:rsidP="71ED255B">
      <w:pPr>
        <w:pStyle w:val="Heading2"/>
      </w:pPr>
      <w:bookmarkStart w:id="10" w:name="_Toc27436085"/>
      <w:r w:rsidRPr="29293A22">
        <w:rPr>
          <w:lang w:val="en-US"/>
        </w:rPr>
        <w:t>Valeri</w:t>
      </w:r>
      <w:bookmarkStart w:id="11" w:name="_GoBack"/>
      <w:bookmarkEnd w:id="10"/>
      <w:bookmarkEnd w:id="11"/>
    </w:p>
    <w:p w14:paraId="340FD4D5" w14:textId="25E4ABFD" w:rsidR="29293A22" w:rsidRDefault="29293A22" w:rsidP="29293A22">
      <w:pPr>
        <w:rPr>
          <w:lang w:val="en-US"/>
        </w:rPr>
      </w:pPr>
      <w:r w:rsidRPr="29293A22">
        <w:rPr>
          <w:lang w:val="en-US"/>
        </w:rPr>
        <w:t xml:space="preserve"> This project was a fun and educational experience for me and I am really happy with the result. I learned a lot about using Unity and game development in general during this project. I wanted to improve some things in this game but the time was short. As for the grade, I would be happy with a 4.</w:t>
      </w:r>
    </w:p>
    <w:p w14:paraId="3F20ED4A" w14:textId="70BE2431" w:rsidR="71ED255B" w:rsidRDefault="29293A22" w:rsidP="71ED255B">
      <w:pPr>
        <w:pStyle w:val="Heading2"/>
        <w:rPr>
          <w:lang w:val="en-US"/>
        </w:rPr>
      </w:pPr>
      <w:bookmarkStart w:id="12" w:name="_Toc27436086"/>
      <w:r w:rsidRPr="29293A22">
        <w:rPr>
          <w:lang w:val="en-US"/>
        </w:rPr>
        <w:t>Samuli</w:t>
      </w:r>
      <w:bookmarkEnd w:id="12"/>
    </w:p>
    <w:p w14:paraId="180C16F3" w14:textId="7D24CE4B" w:rsidR="009F18B0" w:rsidRPr="009F18B0" w:rsidRDefault="00D83B82" w:rsidP="009F18B0">
      <w:pPr>
        <w:rPr>
          <w:lang w:val="en-US"/>
        </w:rPr>
      </w:pPr>
      <w:r>
        <w:rPr>
          <w:lang w:val="en-US"/>
        </w:rPr>
        <w:t xml:space="preserve">I’m </w:t>
      </w:r>
      <w:r w:rsidR="00827ADE">
        <w:rPr>
          <w:lang w:val="en-US"/>
        </w:rPr>
        <w:t xml:space="preserve">happy what </w:t>
      </w:r>
      <w:r w:rsidR="000A68E8">
        <w:rPr>
          <w:lang w:val="en-US"/>
        </w:rPr>
        <w:t xml:space="preserve">I </w:t>
      </w:r>
      <w:r w:rsidR="00AC2FFF">
        <w:rPr>
          <w:lang w:val="en-US"/>
        </w:rPr>
        <w:t xml:space="preserve">got done in the time we had, although there is lot of room for polish and improvements. </w:t>
      </w:r>
      <w:r w:rsidR="005607C5">
        <w:rPr>
          <w:lang w:val="en-US"/>
        </w:rPr>
        <w:t>This project taught me lot about making games.</w:t>
      </w:r>
      <w:r w:rsidR="00DD2911">
        <w:rPr>
          <w:lang w:val="en-US"/>
        </w:rPr>
        <w:t xml:space="preserve"> As for the grade, I would be </w:t>
      </w:r>
      <w:r w:rsidR="00E833A5">
        <w:rPr>
          <w:lang w:val="en-US"/>
        </w:rPr>
        <w:t xml:space="preserve">happy </w:t>
      </w:r>
      <w:r w:rsidR="0018313F">
        <w:rPr>
          <w:lang w:val="en-US"/>
        </w:rPr>
        <w:t xml:space="preserve">with </w:t>
      </w:r>
      <w:r w:rsidR="004E3DE0">
        <w:rPr>
          <w:lang w:val="en-US"/>
        </w:rPr>
        <w:t>a</w:t>
      </w:r>
      <w:r w:rsidR="0018313F">
        <w:rPr>
          <w:lang w:val="en-US"/>
        </w:rPr>
        <w:t xml:space="preserve"> 4.</w:t>
      </w:r>
    </w:p>
    <w:p w14:paraId="11C0D705" w14:textId="77777777" w:rsidR="000951AC" w:rsidRPr="00EE6E53" w:rsidRDefault="000951AC" w:rsidP="000951AC">
      <w:pPr>
        <w:pStyle w:val="BodyText"/>
        <w:rPr>
          <w:lang w:val="en-US"/>
        </w:rPr>
      </w:pPr>
    </w:p>
    <w:p w14:paraId="2E058A9F" w14:textId="77777777" w:rsidR="000951AC" w:rsidRDefault="71ED255B" w:rsidP="00BA2E0B">
      <w:pPr>
        <w:pStyle w:val="Title"/>
        <w:rPr>
          <w:lang w:val="en-US"/>
        </w:rPr>
      </w:pPr>
      <w:r w:rsidRPr="71ED255B">
        <w:rPr>
          <w:lang w:val="en-US"/>
        </w:rPr>
        <w:lastRenderedPageBreak/>
        <w:t>REFERENCES</w:t>
      </w:r>
    </w:p>
    <w:p w14:paraId="17B9601F" w14:textId="537D5C72" w:rsidR="000951AC" w:rsidRPr="00D83B82" w:rsidRDefault="000951AC" w:rsidP="71ED255B">
      <w:pPr>
        <w:pStyle w:val="Bibliography"/>
        <w:numPr>
          <w:ilvl w:val="0"/>
          <w:numId w:val="0"/>
        </w:numPr>
        <w:rPr>
          <w:noProof/>
          <w:lang w:val="en-US"/>
        </w:rPr>
      </w:pPr>
    </w:p>
    <w:sectPr w:rsidR="000951AC" w:rsidRPr="00D83B82" w:rsidSect="00A03ABA">
      <w:headerReference w:type="default" r:id="rId11"/>
      <w:footerReference w:type="default" r:id="rId12"/>
      <w:pgSz w:w="11906" w:h="16838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D3C7" w14:textId="77777777" w:rsidR="00EF0BAD" w:rsidRDefault="00EF0BAD" w:rsidP="007D1B3E">
      <w:r>
        <w:separator/>
      </w:r>
    </w:p>
  </w:endnote>
  <w:endnote w:type="continuationSeparator" w:id="0">
    <w:p w14:paraId="6A9BB5C0" w14:textId="77777777" w:rsidR="00EF0BAD" w:rsidRDefault="00EF0BAD" w:rsidP="007D1B3E">
      <w:r>
        <w:continuationSeparator/>
      </w:r>
    </w:p>
  </w:endnote>
  <w:endnote w:type="continuationNotice" w:id="1">
    <w:p w14:paraId="5D9871AD" w14:textId="77777777" w:rsidR="00EF0BAD" w:rsidRDefault="00EF0B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F2BCF" w14:textId="77777777" w:rsidR="00E77498" w:rsidRDefault="00E77498" w:rsidP="00E774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766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9A479" w14:textId="77777777" w:rsidR="00EF0BAD" w:rsidRDefault="00EF0BAD" w:rsidP="007D1B3E">
      <w:r>
        <w:separator/>
      </w:r>
    </w:p>
  </w:footnote>
  <w:footnote w:type="continuationSeparator" w:id="0">
    <w:p w14:paraId="37B7A8A1" w14:textId="77777777" w:rsidR="00EF0BAD" w:rsidRDefault="00EF0BAD" w:rsidP="007D1B3E">
      <w:r>
        <w:continuationSeparator/>
      </w:r>
    </w:p>
  </w:footnote>
  <w:footnote w:type="continuationNotice" w:id="1">
    <w:p w14:paraId="21CB2E9B" w14:textId="77777777" w:rsidR="00EF0BAD" w:rsidRDefault="00EF0B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6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14:paraId="003FAA82" w14:textId="77777777" w:rsidTr="000951AC">
      <w:trPr>
        <w:cantSplit/>
      </w:trPr>
      <w:tc>
        <w:tcPr>
          <w:tcW w:w="4577" w:type="dxa"/>
          <w:tcBorders>
            <w:right w:val="nil"/>
          </w:tcBorders>
        </w:tcPr>
        <w:p w14:paraId="4F490ED3" w14:textId="4CAEFBB2" w:rsidR="000951AC" w:rsidRPr="000951AC" w:rsidRDefault="00E718A5" w:rsidP="000951AC">
          <w:pPr>
            <w:pStyle w:val="Header"/>
            <w:tabs>
              <w:tab w:val="right" w:pos="3114"/>
            </w:tabs>
            <w:spacing w:after="0" w:line="240" w:lineRule="auto"/>
            <w:rPr>
              <w:rFonts w:cs="Arial"/>
            </w:rPr>
          </w:pPr>
          <w:r>
            <w:rPr>
              <w:rFonts w:cs="Arial"/>
            </w:rPr>
            <w:t>Ryhmä 7</w:t>
          </w:r>
          <w:r w:rsidR="000951AC" w:rsidRPr="000951AC">
            <w:rPr>
              <w:rFonts w:cs="Arial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40CA8B45" w14:textId="77777777" w:rsidR="000951AC" w:rsidRPr="000951AC" w:rsidRDefault="000951AC" w:rsidP="000951AC">
          <w:pPr>
            <w:pStyle w:val="Header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354DAF02" w14:textId="77777777" w:rsidR="000951AC" w:rsidRPr="000951AC" w:rsidRDefault="000951AC" w:rsidP="000951AC">
          <w:pPr>
            <w:pStyle w:val="Header"/>
            <w:spacing w:after="0" w:line="240" w:lineRule="auto"/>
            <w:jc w:val="right"/>
            <w:rPr>
              <w:rStyle w:val="PageNumber"/>
              <w:rFonts w:cs="Arial"/>
            </w:rPr>
          </w:pP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PAGE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="00947661">
            <w:rPr>
              <w:rStyle w:val="PageNumber"/>
              <w:rFonts w:cs="Arial"/>
              <w:noProof/>
            </w:rPr>
            <w:t>3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 xml:space="preserve"> (</w:t>
          </w: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NUMPAGES  \* MERGEFORMAT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="00947661" w:rsidRPr="00947661">
            <w:rPr>
              <w:rStyle w:val="PageNumber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>)</w:t>
          </w:r>
        </w:p>
      </w:tc>
    </w:tr>
    <w:tr w:rsidR="000951AC" w:rsidRPr="006616B3" w14:paraId="18DB914B" w14:textId="77777777" w:rsidTr="000951AC">
      <w:trPr>
        <w:cantSplit/>
        <w:trHeight w:val="584"/>
      </w:trPr>
      <w:tc>
        <w:tcPr>
          <w:tcW w:w="4577" w:type="dxa"/>
        </w:tcPr>
        <w:p w14:paraId="257CFB58" w14:textId="77777777" w:rsidR="000951AC" w:rsidRPr="00E52E56" w:rsidRDefault="000951AC" w:rsidP="000951AC">
          <w:pPr>
            <w:pStyle w:val="HeaderText"/>
            <w:spacing w:line="240" w:lineRule="auto"/>
            <w:rPr>
              <w:rFonts w:cs="Arial"/>
              <w:lang w:val="fi-FI"/>
            </w:rPr>
          </w:pPr>
          <w:r w:rsidRPr="00E52E56">
            <w:rPr>
              <w:rFonts w:cs="Arial"/>
              <w:lang w:val="fi-FI"/>
            </w:rPr>
            <w:t>Author(s)</w:t>
          </w:r>
        </w:p>
        <w:p w14:paraId="46C328B3" w14:textId="50EE6D6D" w:rsidR="000951AC" w:rsidRPr="00E52E56" w:rsidRDefault="00E718A5" w:rsidP="000951AC">
          <w:pPr>
            <w:pStyle w:val="HeaderText2"/>
            <w:spacing w:line="240" w:lineRule="auto"/>
            <w:rPr>
              <w:rFonts w:cs="Arial"/>
              <w:color w:val="0070C0"/>
              <w:lang w:val="fi-FI"/>
            </w:rPr>
          </w:pPr>
          <w:r w:rsidRPr="00E52E56">
            <w:rPr>
              <w:rFonts w:cs="Arial"/>
              <w:color w:val="0070C0"/>
              <w:lang w:val="fi-FI"/>
            </w:rPr>
            <w:t>Matti HeinoNen, Valeri Haataja, Samuli Rönkkö</w:t>
          </w:r>
        </w:p>
      </w:tc>
      <w:tc>
        <w:tcPr>
          <w:tcW w:w="3616" w:type="dxa"/>
          <w:gridSpan w:val="2"/>
        </w:tcPr>
        <w:p w14:paraId="47FD3910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14:paraId="5882F314" w14:textId="1451363F" w:rsidR="000951AC" w:rsidRPr="000951AC" w:rsidRDefault="00E718A5" w:rsidP="000951AC">
          <w:pPr>
            <w:pStyle w:val="Header"/>
            <w:spacing w:after="0" w:line="240" w:lineRule="auto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Quarter Life</w:t>
          </w:r>
          <w:r w:rsidR="000951AC" w:rsidRPr="000951AC">
            <w:rPr>
              <w:rFonts w:cs="Arial"/>
              <w:lang w:val="en-US"/>
            </w:rPr>
            <w:t xml:space="preserve"> closing report</w:t>
          </w:r>
        </w:p>
      </w:tc>
      <w:tc>
        <w:tcPr>
          <w:tcW w:w="1276" w:type="dxa"/>
        </w:tcPr>
        <w:p w14:paraId="32B41F0F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14:paraId="43183F4B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lang w:val="fi-FI"/>
            </w:rPr>
            <w:t>0.01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1440E69B" w14:textId="77777777" w:rsidR="000951AC" w:rsidRPr="000951AC" w:rsidRDefault="000951AC" w:rsidP="000951AC">
          <w:pPr>
            <w:pStyle w:val="Header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14:paraId="16DE29EE" w14:textId="77777777" w:rsidTr="000951AC">
      <w:trPr>
        <w:cantSplit/>
        <w:trHeight w:val="452"/>
      </w:trPr>
      <w:tc>
        <w:tcPr>
          <w:tcW w:w="4577" w:type="dxa"/>
        </w:tcPr>
        <w:p w14:paraId="3A619A93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Accepted by</w:t>
          </w:r>
        </w:p>
        <w:p w14:paraId="4D73D94F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14:paraId="706498B8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Created</w:t>
          </w:r>
        </w:p>
        <w:p w14:paraId="5E43AFB2" w14:textId="6D20DC98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 w:rsidR="00E718A5">
            <w:rPr>
              <w:rFonts w:ascii="Verdana" w:hAnsi="Verdana"/>
              <w:noProof/>
            </w:rPr>
            <w:t>2019-12-16</w:t>
          </w:r>
          <w:r>
            <w:rPr>
              <w:rFonts w:ascii="Verdana" w:hAnsi="Verdana"/>
              <w:noProof/>
            </w:rPr>
            <w:t xml:space="preserve">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14:paraId="65B82C62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Saved</w:t>
          </w:r>
        </w:p>
        <w:p w14:paraId="658B9AF1" w14:textId="4E75ADDB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CE08A0">
            <w:rPr>
              <w:rFonts w:ascii="Verdana" w:hAnsi="Verdana"/>
              <w:noProof/>
            </w:rPr>
            <w:t>2019-12-16 20.12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37C40C9B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Printed out</w:t>
          </w:r>
        </w:p>
        <w:p w14:paraId="77247637" w14:textId="6F3570EA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14:paraId="4CD80900" w14:textId="77777777" w:rsidR="000951AC" w:rsidRDefault="000951AC" w:rsidP="000951AC">
          <w:pPr>
            <w:pStyle w:val="HeaderText2"/>
            <w:spacing w:line="240" w:lineRule="auto"/>
            <w:rPr>
              <w:lang w:val="fi-FI"/>
            </w:rPr>
          </w:pPr>
        </w:p>
      </w:tc>
    </w:tr>
  </w:tbl>
  <w:p w14:paraId="63FB5CA3" w14:textId="77777777" w:rsidR="000951AC" w:rsidRDefault="00095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8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69"/>
    <w:rsid w:val="00003F66"/>
    <w:rsid w:val="00030613"/>
    <w:rsid w:val="00031109"/>
    <w:rsid w:val="000468D1"/>
    <w:rsid w:val="000552BC"/>
    <w:rsid w:val="0007520A"/>
    <w:rsid w:val="00075275"/>
    <w:rsid w:val="00081293"/>
    <w:rsid w:val="00090658"/>
    <w:rsid w:val="00093C46"/>
    <w:rsid w:val="000951AC"/>
    <w:rsid w:val="000A3433"/>
    <w:rsid w:val="000A44F4"/>
    <w:rsid w:val="000A68E8"/>
    <w:rsid w:val="000C0D9D"/>
    <w:rsid w:val="000D0724"/>
    <w:rsid w:val="000D1C31"/>
    <w:rsid w:val="000D1F43"/>
    <w:rsid w:val="000D4E75"/>
    <w:rsid w:val="001065D2"/>
    <w:rsid w:val="00107EC3"/>
    <w:rsid w:val="00110975"/>
    <w:rsid w:val="00111B32"/>
    <w:rsid w:val="00163B7D"/>
    <w:rsid w:val="00170E75"/>
    <w:rsid w:val="0018313F"/>
    <w:rsid w:val="001836BC"/>
    <w:rsid w:val="0019077E"/>
    <w:rsid w:val="00196D38"/>
    <w:rsid w:val="001A0AD5"/>
    <w:rsid w:val="001B1BF6"/>
    <w:rsid w:val="001B4788"/>
    <w:rsid w:val="001B7DA8"/>
    <w:rsid w:val="001D013F"/>
    <w:rsid w:val="001E5DB3"/>
    <w:rsid w:val="001E7137"/>
    <w:rsid w:val="00224CA7"/>
    <w:rsid w:val="002307C0"/>
    <w:rsid w:val="002339CA"/>
    <w:rsid w:val="00266AF0"/>
    <w:rsid w:val="002775E7"/>
    <w:rsid w:val="00284E01"/>
    <w:rsid w:val="002A531F"/>
    <w:rsid w:val="002A6710"/>
    <w:rsid w:val="002B519D"/>
    <w:rsid w:val="002D429B"/>
    <w:rsid w:val="002F14AF"/>
    <w:rsid w:val="002F1A95"/>
    <w:rsid w:val="002F7CE6"/>
    <w:rsid w:val="003017B8"/>
    <w:rsid w:val="00305DE1"/>
    <w:rsid w:val="003144AD"/>
    <w:rsid w:val="003223C0"/>
    <w:rsid w:val="003234AA"/>
    <w:rsid w:val="00340B7F"/>
    <w:rsid w:val="003555A5"/>
    <w:rsid w:val="00356FCC"/>
    <w:rsid w:val="003571C8"/>
    <w:rsid w:val="00361FBE"/>
    <w:rsid w:val="00364585"/>
    <w:rsid w:val="00366C36"/>
    <w:rsid w:val="00373EBE"/>
    <w:rsid w:val="003834BF"/>
    <w:rsid w:val="00391CB9"/>
    <w:rsid w:val="00394678"/>
    <w:rsid w:val="00394F29"/>
    <w:rsid w:val="003C379C"/>
    <w:rsid w:val="003C7635"/>
    <w:rsid w:val="003C76D7"/>
    <w:rsid w:val="003D1DC9"/>
    <w:rsid w:val="004036C2"/>
    <w:rsid w:val="00407C9D"/>
    <w:rsid w:val="00417740"/>
    <w:rsid w:val="00421D33"/>
    <w:rsid w:val="004318E3"/>
    <w:rsid w:val="004475B1"/>
    <w:rsid w:val="0045001F"/>
    <w:rsid w:val="00455D27"/>
    <w:rsid w:val="00460F26"/>
    <w:rsid w:val="0046288F"/>
    <w:rsid w:val="004649C8"/>
    <w:rsid w:val="00467B6C"/>
    <w:rsid w:val="00471C6C"/>
    <w:rsid w:val="00473FCC"/>
    <w:rsid w:val="00482587"/>
    <w:rsid w:val="004853C7"/>
    <w:rsid w:val="00490BCE"/>
    <w:rsid w:val="004A55F0"/>
    <w:rsid w:val="004B31A5"/>
    <w:rsid w:val="004B3826"/>
    <w:rsid w:val="004C719D"/>
    <w:rsid w:val="004D429F"/>
    <w:rsid w:val="004D6DC8"/>
    <w:rsid w:val="004E34D3"/>
    <w:rsid w:val="004E3DE0"/>
    <w:rsid w:val="004F04F6"/>
    <w:rsid w:val="00510DD5"/>
    <w:rsid w:val="005133EF"/>
    <w:rsid w:val="00524401"/>
    <w:rsid w:val="00536AB5"/>
    <w:rsid w:val="00542318"/>
    <w:rsid w:val="00552149"/>
    <w:rsid w:val="005562EE"/>
    <w:rsid w:val="00557774"/>
    <w:rsid w:val="005607C5"/>
    <w:rsid w:val="00562B13"/>
    <w:rsid w:val="00562DF3"/>
    <w:rsid w:val="00565171"/>
    <w:rsid w:val="00570685"/>
    <w:rsid w:val="00570ED0"/>
    <w:rsid w:val="00580B31"/>
    <w:rsid w:val="00596710"/>
    <w:rsid w:val="005D1E0D"/>
    <w:rsid w:val="005D3B32"/>
    <w:rsid w:val="006037F4"/>
    <w:rsid w:val="00621C18"/>
    <w:rsid w:val="006319FE"/>
    <w:rsid w:val="00660FEB"/>
    <w:rsid w:val="00676D33"/>
    <w:rsid w:val="006951F1"/>
    <w:rsid w:val="006A10ED"/>
    <w:rsid w:val="006B2351"/>
    <w:rsid w:val="006B5E5C"/>
    <w:rsid w:val="006B5FC9"/>
    <w:rsid w:val="006D1E6E"/>
    <w:rsid w:val="006E71BA"/>
    <w:rsid w:val="006F4DB5"/>
    <w:rsid w:val="00740380"/>
    <w:rsid w:val="00776ECA"/>
    <w:rsid w:val="007C13C5"/>
    <w:rsid w:val="007C62BB"/>
    <w:rsid w:val="007D174E"/>
    <w:rsid w:val="007D1B3E"/>
    <w:rsid w:val="007E74DE"/>
    <w:rsid w:val="007F7B0D"/>
    <w:rsid w:val="00827ADE"/>
    <w:rsid w:val="00837209"/>
    <w:rsid w:val="00845407"/>
    <w:rsid w:val="00875FAB"/>
    <w:rsid w:val="008822E8"/>
    <w:rsid w:val="00883B06"/>
    <w:rsid w:val="008B6339"/>
    <w:rsid w:val="008C18DB"/>
    <w:rsid w:val="008C5B3B"/>
    <w:rsid w:val="008E2BEA"/>
    <w:rsid w:val="008E5B2D"/>
    <w:rsid w:val="008E5E02"/>
    <w:rsid w:val="008F3EDA"/>
    <w:rsid w:val="00900C7B"/>
    <w:rsid w:val="00907E76"/>
    <w:rsid w:val="00907EFF"/>
    <w:rsid w:val="00926EB1"/>
    <w:rsid w:val="009273D3"/>
    <w:rsid w:val="00947661"/>
    <w:rsid w:val="00962C5F"/>
    <w:rsid w:val="00995B2E"/>
    <w:rsid w:val="009B6169"/>
    <w:rsid w:val="009C79D3"/>
    <w:rsid w:val="009D1568"/>
    <w:rsid w:val="009E11B3"/>
    <w:rsid w:val="009F18B0"/>
    <w:rsid w:val="009F3206"/>
    <w:rsid w:val="00A00715"/>
    <w:rsid w:val="00A025B8"/>
    <w:rsid w:val="00A03ABA"/>
    <w:rsid w:val="00A04CAA"/>
    <w:rsid w:val="00A11A2A"/>
    <w:rsid w:val="00A13439"/>
    <w:rsid w:val="00A1493A"/>
    <w:rsid w:val="00A22772"/>
    <w:rsid w:val="00A316CA"/>
    <w:rsid w:val="00A52567"/>
    <w:rsid w:val="00A75DBA"/>
    <w:rsid w:val="00A75FDD"/>
    <w:rsid w:val="00A85010"/>
    <w:rsid w:val="00A85C58"/>
    <w:rsid w:val="00AA0733"/>
    <w:rsid w:val="00AB5B08"/>
    <w:rsid w:val="00AB76DA"/>
    <w:rsid w:val="00AB7A6D"/>
    <w:rsid w:val="00AC2FFF"/>
    <w:rsid w:val="00AD4D88"/>
    <w:rsid w:val="00B01302"/>
    <w:rsid w:val="00B0621C"/>
    <w:rsid w:val="00B107EF"/>
    <w:rsid w:val="00B2259C"/>
    <w:rsid w:val="00B24FC1"/>
    <w:rsid w:val="00B32163"/>
    <w:rsid w:val="00B344D6"/>
    <w:rsid w:val="00B64959"/>
    <w:rsid w:val="00B6663D"/>
    <w:rsid w:val="00B907BD"/>
    <w:rsid w:val="00B95368"/>
    <w:rsid w:val="00B95CEB"/>
    <w:rsid w:val="00BA2E0B"/>
    <w:rsid w:val="00BC3EEE"/>
    <w:rsid w:val="00BE0518"/>
    <w:rsid w:val="00BF1A7F"/>
    <w:rsid w:val="00BF665B"/>
    <w:rsid w:val="00BF69AD"/>
    <w:rsid w:val="00C10156"/>
    <w:rsid w:val="00C10227"/>
    <w:rsid w:val="00C26318"/>
    <w:rsid w:val="00C30A3B"/>
    <w:rsid w:val="00C40736"/>
    <w:rsid w:val="00C5236C"/>
    <w:rsid w:val="00C56728"/>
    <w:rsid w:val="00C8687F"/>
    <w:rsid w:val="00C95076"/>
    <w:rsid w:val="00C97EE7"/>
    <w:rsid w:val="00CB70ED"/>
    <w:rsid w:val="00CD0E2B"/>
    <w:rsid w:val="00CD3742"/>
    <w:rsid w:val="00CD61F9"/>
    <w:rsid w:val="00CE08A0"/>
    <w:rsid w:val="00CE57BB"/>
    <w:rsid w:val="00CE6902"/>
    <w:rsid w:val="00D05E3D"/>
    <w:rsid w:val="00D1111A"/>
    <w:rsid w:val="00D232BF"/>
    <w:rsid w:val="00D308F3"/>
    <w:rsid w:val="00D4137F"/>
    <w:rsid w:val="00D71CD3"/>
    <w:rsid w:val="00D779CA"/>
    <w:rsid w:val="00D77D64"/>
    <w:rsid w:val="00D83B82"/>
    <w:rsid w:val="00D91977"/>
    <w:rsid w:val="00DD2911"/>
    <w:rsid w:val="00DD2DD6"/>
    <w:rsid w:val="00DD7A88"/>
    <w:rsid w:val="00DE2A46"/>
    <w:rsid w:val="00DE570A"/>
    <w:rsid w:val="00DF0905"/>
    <w:rsid w:val="00DF2A43"/>
    <w:rsid w:val="00DF5A27"/>
    <w:rsid w:val="00DF761C"/>
    <w:rsid w:val="00E0764C"/>
    <w:rsid w:val="00E52E56"/>
    <w:rsid w:val="00E5526A"/>
    <w:rsid w:val="00E66597"/>
    <w:rsid w:val="00E718A5"/>
    <w:rsid w:val="00E758FF"/>
    <w:rsid w:val="00E77498"/>
    <w:rsid w:val="00E81533"/>
    <w:rsid w:val="00E82908"/>
    <w:rsid w:val="00E82B2E"/>
    <w:rsid w:val="00E833A5"/>
    <w:rsid w:val="00E847D4"/>
    <w:rsid w:val="00E94BF0"/>
    <w:rsid w:val="00EA51C4"/>
    <w:rsid w:val="00EB6A5B"/>
    <w:rsid w:val="00EC0FF8"/>
    <w:rsid w:val="00EC5DD7"/>
    <w:rsid w:val="00ED3466"/>
    <w:rsid w:val="00EE2CEB"/>
    <w:rsid w:val="00EF0BAD"/>
    <w:rsid w:val="00EF7440"/>
    <w:rsid w:val="00F01F8D"/>
    <w:rsid w:val="00F444D3"/>
    <w:rsid w:val="00F564BB"/>
    <w:rsid w:val="00F602F2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1CE8"/>
    <w:rsid w:val="00FE7ABB"/>
    <w:rsid w:val="00FF3777"/>
    <w:rsid w:val="04EEEC62"/>
    <w:rsid w:val="20785D6C"/>
    <w:rsid w:val="252A3292"/>
    <w:rsid w:val="29293A22"/>
    <w:rsid w:val="71E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2A3292"/>
  <w15:docId w15:val="{B83EFB91-C6A9-46B8-BC2B-A31BD301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aliases w:val="Standardstycketeckensnitt,Standardskrifttype i afsnit,Standaardalinea-lettertype"/>
    <w:uiPriority w:val="1"/>
    <w:semiHidden/>
    <w:unhideWhenUsed/>
  </w:style>
  <w:style w:type="table" w:default="1" w:styleId="TableNormal">
    <w:name w:val="Normal Table"/>
    <w:aliases w:val="Normal tabell,Tabel - Norma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Ingen lista,Ingen oversigt,Geen lij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FD73A7"/>
    <w:rPr>
      <w:color w:val="800080"/>
      <w:u w:val="single"/>
    </w:rPr>
  </w:style>
  <w:style w:type="table" w:styleId="TableGrid">
    <w:name w:val="Table Grid"/>
    <w:basedOn w:val="TableNormal"/>
    <w:uiPriority w:val="59"/>
    <w:rsid w:val="00DD2D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link w:val="Title"/>
    <w:rsid w:val="00D1111A"/>
    <w:rPr>
      <w:rFonts w:ascii="Arial" w:eastAsia="Times New Roman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link w:val="Heading5"/>
    <w:semiHidden/>
    <w:rsid w:val="00A025B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semiHidden/>
    <w:rsid w:val="00A025B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semiHidden/>
    <w:rsid w:val="00A025B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semiHidden/>
    <w:rsid w:val="00A025B8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semiHidden/>
    <w:rsid w:val="00A025B8"/>
    <w:rPr>
      <w:rFonts w:ascii="Cambria" w:eastAsia="Times New Roman" w:hAnsi="Cambria" w:cs="Times New Roman"/>
      <w:i/>
      <w:iCs/>
      <w:color w:val="404040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link w:val="Header"/>
    <w:uiPriority w:val="99"/>
    <w:rsid w:val="002775E7"/>
    <w:rPr>
      <w:rFonts w:ascii="Arial" w:hAnsi="Arial"/>
      <w:sz w:val="24"/>
      <w:szCs w:val="24"/>
    </w:rPr>
  </w:style>
  <w:style w:type="character" w:styleId="Emphasis">
    <w:name w:val="Emphasis"/>
    <w:qFormat/>
    <w:rsid w:val="00305DE1"/>
    <w:rPr>
      <w:i/>
      <w:iCs/>
    </w:rPr>
  </w:style>
  <w:style w:type="paragraph" w:customStyle="1" w:styleId="HeaderText">
    <w:name w:val="Header Text"/>
    <w:basedOn w:val="Header"/>
    <w:next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customStyle="1" w:styleId="HeaderText2">
    <w:name w:val="Header Text2"/>
    <w:basedOn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0951A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951AC"/>
    <w:rPr>
      <w:rFonts w:ascii="Arial" w:hAnsi="Arial"/>
      <w:sz w:val="16"/>
      <w:szCs w:val="16"/>
    </w:rPr>
  </w:style>
  <w:style w:type="paragraph" w:customStyle="1" w:styleId="TOCBase">
    <w:name w:val="TOC Base"/>
    <w:basedOn w:val="Normal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B6CD87F9A7D134B9E32576F0F588E7F" ma:contentTypeVersion="2" ma:contentTypeDescription="Luo uusi asiakirja." ma:contentTypeScope="" ma:versionID="7828add0d30026e41adb8a0953d229cf">
  <xsd:schema xmlns:xsd="http://www.w3.org/2001/XMLSchema" xmlns:xs="http://www.w3.org/2001/XMLSchema" xmlns:p="http://schemas.microsoft.com/office/2006/metadata/properties" xmlns:ns2="28debcd4-39cb-438e-8b7f-bfdcd8401b5c" targetNamespace="http://schemas.microsoft.com/office/2006/metadata/properties" ma:root="true" ma:fieldsID="ff4916222476d22af543aaa37374157a" ns2:_="">
    <xsd:import namespace="28debcd4-39cb-438e-8b7f-bfdcd8401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ebcd4-39cb-438e-8b7f-bfdcd8401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40C97851-4B3B-435B-B2D5-98A965B16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ebcd4-39cb-438e-8b7f-bfdcd840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C1EE1B-CA3B-4CA7-8995-AF3880EC22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5075C5-7979-4F1A-B64C-5C2C1990ED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DAC008-6036-44CB-AF91-60F92FF8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opinnaytetyomalli.dotx</Template>
  <TotalTime>0</TotalTime>
  <Pages>6</Pages>
  <Words>643</Words>
  <Characters>3669</Characters>
  <Application>Microsoft Office Word</Application>
  <DocSecurity>0</DocSecurity>
  <Lines>30</Lines>
  <Paragraphs>8</Paragraphs>
  <ScaleCrop>false</ScaleCrop>
  <Company>ratoli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subject/>
  <dc:creator>Heikki Ylipaavalniemi</dc:creator>
  <cp:keywords/>
  <cp:lastModifiedBy>Samuli Rönkkö</cp:lastModifiedBy>
  <cp:revision>39</cp:revision>
  <cp:lastPrinted>2011-09-20T19:38:00Z</cp:lastPrinted>
  <dcterms:created xsi:type="dcterms:W3CDTF">2019-12-17T08:47:00Z</dcterms:created>
  <dcterms:modified xsi:type="dcterms:W3CDTF">2019-12-17T08:47:00Z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0x0101002B6CD87F9A7D134B9E32576F0F588E7F</vt:lpwstr>
  </property>
</Properties>
</file>